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el:"/>
        <w:tag w:val="Titel:"/>
        <w:id w:val="-574357878"/>
        <w:placeholder>
          <w:docPart w:val="73532D9D5BCB4862AC555015940616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23877CE4" w14:textId="77777777" w:rsidR="00A769E6" w:rsidRDefault="00E74F52">
          <w:pPr>
            <w:pStyle w:val="Titel"/>
          </w:pPr>
          <w:r>
            <w:t>Tweede project</w:t>
          </w:r>
        </w:p>
      </w:sdtContent>
    </w:sdt>
    <w:p w14:paraId="1FCEF4DF" w14:textId="77777777" w:rsidR="00C55AE2" w:rsidRDefault="00E74F52" w:rsidP="00E74F52">
      <w:pPr>
        <w:pStyle w:val="Kop1"/>
        <w:numPr>
          <w:ilvl w:val="0"/>
          <w:numId w:val="43"/>
        </w:numPr>
      </w:pPr>
      <w:r>
        <w:t>Week 1</w:t>
      </w:r>
    </w:p>
    <w:p w14:paraId="6194D1C5" w14:textId="77777777" w:rsidR="00E74F52" w:rsidRDefault="00E74F52" w:rsidP="00E74F52">
      <w:pPr>
        <w:pStyle w:val="Kop2"/>
        <w:numPr>
          <w:ilvl w:val="0"/>
          <w:numId w:val="43"/>
        </w:numPr>
      </w:pPr>
      <w:r>
        <w:t>Debriefing</w:t>
      </w:r>
      <w:r>
        <w:tab/>
        <w:t>30min</w:t>
      </w:r>
    </w:p>
    <w:p w14:paraId="25406CB4" w14:textId="77777777" w:rsidR="00E74F52" w:rsidRDefault="00E74F52" w:rsidP="00E74F52">
      <w:pPr>
        <w:pStyle w:val="Kop2"/>
        <w:numPr>
          <w:ilvl w:val="0"/>
          <w:numId w:val="43"/>
        </w:numPr>
      </w:pPr>
      <w:r>
        <w:t>Plan van aanpak</w:t>
      </w:r>
      <w:r>
        <w:tab/>
        <w:t>2uur</w:t>
      </w:r>
    </w:p>
    <w:p w14:paraId="3396EBB7" w14:textId="77777777" w:rsidR="00E74F52" w:rsidRDefault="00E74F52" w:rsidP="00E74F52">
      <w:pPr>
        <w:pStyle w:val="Kop2"/>
        <w:numPr>
          <w:ilvl w:val="0"/>
          <w:numId w:val="43"/>
        </w:numPr>
      </w:pPr>
      <w:r>
        <w:t>Wireframe</w:t>
      </w:r>
      <w:r>
        <w:tab/>
        <w:t>10min</w:t>
      </w:r>
      <w:r>
        <w:tab/>
      </w:r>
    </w:p>
    <w:p w14:paraId="3FDD9968" w14:textId="77777777" w:rsidR="00E74F52" w:rsidRDefault="00E74F52" w:rsidP="00E74F52">
      <w:pPr>
        <w:pStyle w:val="Kop2"/>
        <w:numPr>
          <w:ilvl w:val="0"/>
          <w:numId w:val="43"/>
        </w:numPr>
      </w:pPr>
      <w:r>
        <w:t>Flowchart</w:t>
      </w:r>
      <w:r>
        <w:tab/>
        <w:t>30min</w:t>
      </w:r>
      <w:r>
        <w:tab/>
      </w:r>
    </w:p>
    <w:p w14:paraId="33530106" w14:textId="77777777" w:rsidR="00E74F52" w:rsidRDefault="00E74F52" w:rsidP="00E74F52">
      <w:pPr>
        <w:pStyle w:val="Kop2"/>
        <w:numPr>
          <w:ilvl w:val="0"/>
          <w:numId w:val="43"/>
        </w:numPr>
      </w:pPr>
      <w:r>
        <w:t>Planning</w:t>
      </w:r>
      <w:r>
        <w:tab/>
        <w:t>10min</w:t>
      </w:r>
    </w:p>
    <w:p w14:paraId="125B1FA5" w14:textId="77777777" w:rsidR="00E74F52" w:rsidRPr="00E74F52" w:rsidRDefault="00E74F52" w:rsidP="00E74F52">
      <w:pPr>
        <w:pStyle w:val="Kop2"/>
        <w:numPr>
          <w:ilvl w:val="0"/>
          <w:numId w:val="43"/>
        </w:numPr>
      </w:pPr>
      <w:r>
        <w:t>Start card game</w:t>
      </w:r>
      <w:r>
        <w:tab/>
        <w:t>3uur</w:t>
      </w:r>
    </w:p>
    <w:p w14:paraId="4CD9B5F6" w14:textId="77777777" w:rsidR="00A769E6" w:rsidRDefault="00E74F52" w:rsidP="00E74F52">
      <w:pPr>
        <w:pStyle w:val="Kop1"/>
        <w:numPr>
          <w:ilvl w:val="0"/>
          <w:numId w:val="43"/>
        </w:numPr>
      </w:pPr>
      <w:r>
        <w:t>Week 2</w:t>
      </w:r>
    </w:p>
    <w:p w14:paraId="572680F9" w14:textId="77777777" w:rsidR="00E74F52" w:rsidRPr="00E74F52" w:rsidRDefault="00E74F52" w:rsidP="00E74F52">
      <w:pPr>
        <w:pStyle w:val="Kop2"/>
        <w:numPr>
          <w:ilvl w:val="0"/>
          <w:numId w:val="43"/>
        </w:numPr>
      </w:pPr>
      <w:r>
        <w:t>Vedder met card game</w:t>
      </w:r>
      <w:r>
        <w:tab/>
      </w:r>
      <w:r>
        <w:tab/>
        <w:t>7uur</w:t>
      </w:r>
    </w:p>
    <w:p w14:paraId="7B2EABCB" w14:textId="77777777" w:rsidR="00E74F52" w:rsidRDefault="00E74F52" w:rsidP="00E74F52">
      <w:pPr>
        <w:pStyle w:val="Kop1"/>
        <w:numPr>
          <w:ilvl w:val="0"/>
          <w:numId w:val="43"/>
        </w:numPr>
      </w:pPr>
      <w:r>
        <w:t>Week 3</w:t>
      </w:r>
    </w:p>
    <w:p w14:paraId="488174B2" w14:textId="77777777" w:rsidR="00DE40C2" w:rsidRPr="00E74F52" w:rsidRDefault="00E74F52" w:rsidP="00E74F52">
      <w:pPr>
        <w:pStyle w:val="Kop1"/>
        <w:ind w:left="360"/>
      </w:pPr>
      <w:r w:rsidRPr="00E74F52">
        <w:t xml:space="preserve">Card game </w:t>
      </w:r>
      <w:proofErr w:type="spellStart"/>
      <w:r w:rsidRPr="00E74F52">
        <w:t>vedder</w:t>
      </w:r>
      <w:proofErr w:type="spellEnd"/>
      <w:r w:rsidRPr="00E74F52">
        <w:t xml:space="preserve"> afmaken</w:t>
      </w:r>
      <w:r w:rsidRPr="00E74F52">
        <w:tab/>
        <w:t>5u</w:t>
      </w:r>
      <w:r>
        <w:t>ur</w:t>
      </w:r>
      <w:r w:rsidR="00DE40C2" w:rsidRPr="00E74F52">
        <w:br w:type="page"/>
      </w:r>
    </w:p>
    <w:p w14:paraId="2966A483" w14:textId="77777777" w:rsidR="00A769E6" w:rsidRPr="00E74F52" w:rsidRDefault="00E74F52">
      <w:pPr>
        <w:pStyle w:val="Kop1"/>
        <w:rPr>
          <w:lang w:val="en-US"/>
        </w:rPr>
      </w:pPr>
      <w:r w:rsidRPr="00E74F52">
        <w:rPr>
          <w:lang w:val="en-US"/>
        </w:rPr>
        <w:lastRenderedPageBreak/>
        <w:t>Week 4 (deadline)</w:t>
      </w:r>
    </w:p>
    <w:p w14:paraId="61C1F2E1" w14:textId="77777777" w:rsidR="00A769E6" w:rsidRDefault="00E74F52">
      <w:pPr>
        <w:pStyle w:val="Kop3"/>
      </w:pPr>
      <w:r>
        <w:t>Testen card game en laatste aanpassingen</w:t>
      </w:r>
      <w:r>
        <w:tab/>
      </w:r>
      <w:r>
        <w:tab/>
        <w:t>3uur</w:t>
      </w:r>
      <w:bookmarkStart w:id="0" w:name="_GoBack"/>
      <w:bookmarkEnd w:id="0"/>
    </w:p>
    <w:p w14:paraId="688F91E7" w14:textId="77777777" w:rsidR="00A769E6" w:rsidRDefault="00A769E6" w:rsidP="00E74F52">
      <w:pPr>
        <w:pStyle w:val="Kop2"/>
        <w:ind w:left="720"/>
      </w:pPr>
    </w:p>
    <w:sectPr w:rsidR="00A769E6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FD909" w14:textId="77777777" w:rsidR="00E74F52" w:rsidRDefault="00E74F52">
      <w:pPr>
        <w:spacing w:after="0" w:line="240" w:lineRule="auto"/>
      </w:pPr>
      <w:r>
        <w:separator/>
      </w:r>
    </w:p>
  </w:endnote>
  <w:endnote w:type="continuationSeparator" w:id="0">
    <w:p w14:paraId="61FD24DC" w14:textId="77777777" w:rsidR="00E74F52" w:rsidRDefault="00E7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E2F18" w14:textId="77777777" w:rsidR="00A769E6" w:rsidRPr="0025690E" w:rsidRDefault="00E74F52" w:rsidP="0025690E">
    <w:pPr>
      <w:pStyle w:val="Voettekst"/>
    </w:pPr>
    <w:sdt>
      <w:sdtPr>
        <w:alias w:val="Titel:"/>
        <w:tag w:val="Titel:"/>
        <w:id w:val="340894388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>
          <w:t>Tweede project</w:t>
        </w:r>
      </w:sdtContent>
    </w:sdt>
    <w:r w:rsidR="008B4470" w:rsidRPr="0025690E">
      <w:rPr>
        <w:lang w:bidi="nl-NL"/>
      </w:rPr>
      <w:ptab w:relativeTo="margin" w:alignment="right" w:leader="none"/>
    </w:r>
    <w:r w:rsidR="008B4470" w:rsidRPr="0025690E">
      <w:rPr>
        <w:lang w:bidi="nl-NL"/>
      </w:rPr>
      <w:t xml:space="preserve">Pagina </w:t>
    </w:r>
    <w:r w:rsidR="008B4470" w:rsidRPr="0025690E">
      <w:rPr>
        <w:lang w:bidi="nl-NL"/>
      </w:rPr>
      <w:fldChar w:fldCharType="begin"/>
    </w:r>
    <w:r w:rsidR="008B4470" w:rsidRPr="0025690E">
      <w:rPr>
        <w:lang w:bidi="nl-NL"/>
      </w:rPr>
      <w:instrText xml:space="preserve"> PAGE  \* Arabic  \* MERGEFORMAT </w:instrText>
    </w:r>
    <w:r w:rsidR="008B4470" w:rsidRPr="0025690E">
      <w:rPr>
        <w:lang w:bidi="nl-NL"/>
      </w:rPr>
      <w:fldChar w:fldCharType="separate"/>
    </w:r>
    <w:r w:rsidR="00DE40C2">
      <w:rPr>
        <w:noProof/>
        <w:lang w:bidi="nl-NL"/>
      </w:rPr>
      <w:t>2</w:t>
    </w:r>
    <w:r w:rsidR="008B4470" w:rsidRPr="0025690E">
      <w:rPr>
        <w:lang w:bidi="nl-NL"/>
      </w:rPr>
      <w:fldChar w:fldCharType="end"/>
    </w:r>
    <w:r w:rsidR="008B4470" w:rsidRPr="0025690E">
      <w:rPr>
        <w:lang w:bidi="nl-NL"/>
      </w:rPr>
      <w:t xml:space="preserve"> van </w:t>
    </w:r>
    <w:r w:rsidR="0086238C">
      <w:rPr>
        <w:lang w:bidi="nl-NL"/>
      </w:rPr>
      <w:fldChar w:fldCharType="begin"/>
    </w:r>
    <w:r w:rsidR="0086238C">
      <w:rPr>
        <w:lang w:bidi="nl-NL"/>
      </w:rPr>
      <w:instrText xml:space="preserve"> NUMPAGES  \* Arabic  \* MERGEFORMAT </w:instrText>
    </w:r>
    <w:r w:rsidR="0086238C">
      <w:rPr>
        <w:lang w:bidi="nl-NL"/>
      </w:rPr>
      <w:fldChar w:fldCharType="separate"/>
    </w:r>
    <w:r w:rsidR="00DE40C2">
      <w:rPr>
        <w:noProof/>
        <w:lang w:bidi="nl-NL"/>
      </w:rPr>
      <w:t>2</w:t>
    </w:r>
    <w:r w:rsidR="0086238C"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A3FAD" w14:textId="77777777" w:rsidR="00E74F52" w:rsidRDefault="00E74F52">
      <w:pPr>
        <w:spacing w:after="0" w:line="240" w:lineRule="auto"/>
      </w:pPr>
      <w:r>
        <w:separator/>
      </w:r>
    </w:p>
  </w:footnote>
  <w:footnote w:type="continuationSeparator" w:id="0">
    <w:p w14:paraId="023AA41F" w14:textId="77777777" w:rsidR="00E74F52" w:rsidRDefault="00E74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5A7243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6CC500E"/>
    <w:multiLevelType w:val="hybridMultilevel"/>
    <w:tmpl w:val="C97C4C6E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1E4C7645"/>
    <w:multiLevelType w:val="hybridMultilevel"/>
    <w:tmpl w:val="E8280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25673"/>
    <w:multiLevelType w:val="hybridMultilevel"/>
    <w:tmpl w:val="229893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A54546"/>
    <w:multiLevelType w:val="hybridMultilevel"/>
    <w:tmpl w:val="D07CAF4A"/>
    <w:lvl w:ilvl="0" w:tplc="671E6C1C">
      <w:start w:val="1"/>
      <w:numFmt w:val="decimal"/>
      <w:pStyle w:val="Kop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81DAA"/>
    <w:multiLevelType w:val="hybridMultilevel"/>
    <w:tmpl w:val="F41443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44CEB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3" w15:restartNumberingAfterBreak="0">
    <w:nsid w:val="5D5418B9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790137"/>
    <w:multiLevelType w:val="hybridMultilevel"/>
    <w:tmpl w:val="B192B76E"/>
    <w:lvl w:ilvl="0" w:tplc="31225F5E">
      <w:start w:val="1"/>
      <w:numFmt w:val="lowerLetter"/>
      <w:pStyle w:val="Kop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D72677"/>
    <w:multiLevelType w:val="hybridMultilevel"/>
    <w:tmpl w:val="A4386EA6"/>
    <w:lvl w:ilvl="0" w:tplc="0413000F">
      <w:start w:val="1"/>
      <w:numFmt w:val="decimal"/>
      <w:lvlText w:val="%1."/>
      <w:lvlJc w:val="left"/>
      <w:pPr>
        <w:ind w:left="3960" w:hanging="360"/>
      </w:pPr>
    </w:lvl>
    <w:lvl w:ilvl="1" w:tplc="04130019" w:tentative="1">
      <w:start w:val="1"/>
      <w:numFmt w:val="lowerLetter"/>
      <w:lvlText w:val="%2."/>
      <w:lvlJc w:val="left"/>
      <w:pPr>
        <w:ind w:left="4680" w:hanging="360"/>
      </w:pPr>
    </w:lvl>
    <w:lvl w:ilvl="2" w:tplc="0413001B" w:tentative="1">
      <w:start w:val="1"/>
      <w:numFmt w:val="lowerRoman"/>
      <w:lvlText w:val="%3."/>
      <w:lvlJc w:val="right"/>
      <w:pPr>
        <w:ind w:left="5400" w:hanging="180"/>
      </w:pPr>
    </w:lvl>
    <w:lvl w:ilvl="3" w:tplc="0413000F" w:tentative="1">
      <w:start w:val="1"/>
      <w:numFmt w:val="decimal"/>
      <w:lvlText w:val="%4."/>
      <w:lvlJc w:val="left"/>
      <w:pPr>
        <w:ind w:left="6120" w:hanging="360"/>
      </w:pPr>
    </w:lvl>
    <w:lvl w:ilvl="4" w:tplc="04130019" w:tentative="1">
      <w:start w:val="1"/>
      <w:numFmt w:val="lowerLetter"/>
      <w:lvlText w:val="%5."/>
      <w:lvlJc w:val="left"/>
      <w:pPr>
        <w:ind w:left="6840" w:hanging="360"/>
      </w:pPr>
    </w:lvl>
    <w:lvl w:ilvl="5" w:tplc="0413001B" w:tentative="1">
      <w:start w:val="1"/>
      <w:numFmt w:val="lowerRoman"/>
      <w:lvlText w:val="%6."/>
      <w:lvlJc w:val="right"/>
      <w:pPr>
        <w:ind w:left="7560" w:hanging="180"/>
      </w:pPr>
    </w:lvl>
    <w:lvl w:ilvl="6" w:tplc="0413000F" w:tentative="1">
      <w:start w:val="1"/>
      <w:numFmt w:val="decimal"/>
      <w:lvlText w:val="%7."/>
      <w:lvlJc w:val="left"/>
      <w:pPr>
        <w:ind w:left="8280" w:hanging="360"/>
      </w:pPr>
    </w:lvl>
    <w:lvl w:ilvl="7" w:tplc="04130019" w:tentative="1">
      <w:start w:val="1"/>
      <w:numFmt w:val="lowerLetter"/>
      <w:lvlText w:val="%8."/>
      <w:lvlJc w:val="left"/>
      <w:pPr>
        <w:ind w:left="9000" w:hanging="360"/>
      </w:pPr>
    </w:lvl>
    <w:lvl w:ilvl="8" w:tplc="0413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9"/>
  </w:num>
  <w:num w:numId="2">
    <w:abstractNumId w:val="7"/>
  </w:num>
  <w:num w:numId="3">
    <w:abstractNumId w:val="24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9"/>
  </w:num>
  <w:num w:numId="11">
    <w:abstractNumId w:val="25"/>
  </w:num>
  <w:num w:numId="12">
    <w:abstractNumId w:val="22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4"/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8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27"/>
  </w:num>
  <w:num w:numId="25">
    <w:abstractNumId w:val="28"/>
  </w:num>
  <w:num w:numId="26">
    <w:abstractNumId w:val="16"/>
  </w:num>
  <w:num w:numId="27">
    <w:abstractNumId w:val="21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6"/>
  </w:num>
  <w:num w:numId="38">
    <w:abstractNumId w:val="23"/>
  </w:num>
  <w:num w:numId="39">
    <w:abstractNumId w:val="15"/>
  </w:num>
  <w:num w:numId="40">
    <w:abstractNumId w:val="29"/>
  </w:num>
  <w:num w:numId="41">
    <w:abstractNumId w:val="12"/>
  </w:num>
  <w:num w:numId="42">
    <w:abstractNumId w:val="2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52"/>
    <w:rsid w:val="0025690E"/>
    <w:rsid w:val="003E4B77"/>
    <w:rsid w:val="00676AC7"/>
    <w:rsid w:val="00720FE1"/>
    <w:rsid w:val="0086238C"/>
    <w:rsid w:val="008B4470"/>
    <w:rsid w:val="008E752A"/>
    <w:rsid w:val="009A2ED4"/>
    <w:rsid w:val="00A769E6"/>
    <w:rsid w:val="00B27C7C"/>
    <w:rsid w:val="00C45DBF"/>
    <w:rsid w:val="00C55AE2"/>
    <w:rsid w:val="00C60ACE"/>
    <w:rsid w:val="00DE40C2"/>
    <w:rsid w:val="00E01AD9"/>
    <w:rsid w:val="00E7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F45F71"/>
  <w15:chartTrackingRefBased/>
  <w15:docId w15:val="{A8DFA9C9-C69A-4F73-A14C-3857272F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5AE2"/>
  </w:style>
  <w:style w:type="paragraph" w:styleId="Kop1">
    <w:name w:val="heading 1"/>
    <w:basedOn w:val="Standaard"/>
    <w:next w:val="Kop2"/>
    <w:link w:val="Kop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Kop2">
    <w:name w:val="heading 2"/>
    <w:basedOn w:val="Standaard"/>
    <w:link w:val="Kop2Char"/>
    <w:uiPriority w:val="9"/>
    <w:unhideWhenUsed/>
    <w:qFormat/>
    <w:pPr>
      <w:outlineLvl w:val="1"/>
    </w:pPr>
  </w:style>
  <w:style w:type="paragraph" w:styleId="Kop3">
    <w:name w:val="heading 3"/>
    <w:basedOn w:val="Standaard"/>
    <w:link w:val="Kop3Char"/>
    <w:uiPriority w:val="9"/>
    <w:unhideWhenUsed/>
    <w:qFormat/>
    <w:pPr>
      <w:numPr>
        <w:numId w:val="13"/>
      </w:numPr>
      <w:outlineLvl w:val="2"/>
    </w:p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4470"/>
    <w:rPr>
      <w:b/>
      <w:bCs/>
    </w:rPr>
  </w:style>
  <w:style w:type="paragraph" w:styleId="Titel">
    <w:name w:val="Title"/>
    <w:basedOn w:val="Standaard"/>
    <w:next w:val="Standaard"/>
    <w:link w:val="Titel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Kop3Char">
    <w:name w:val="Kop 3 Char"/>
    <w:basedOn w:val="Standaardalinea-lettertype"/>
    <w:link w:val="Kop3"/>
    <w:uiPriority w:val="9"/>
    <w:rsid w:val="008B4470"/>
  </w:style>
  <w:style w:type="character" w:styleId="Tekstvantijdelijkeaanduiding">
    <w:name w:val="Placeholder Text"/>
    <w:basedOn w:val="Standaardalinea-lettertype"/>
    <w:uiPriority w:val="99"/>
    <w:semiHidden/>
    <w:rsid w:val="008B4470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qFormat/>
    <w:rsid w:val="00C55AE2"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55AE2"/>
  </w:style>
  <w:style w:type="character" w:customStyle="1" w:styleId="Kop2Char">
    <w:name w:val="Kop 2 Char"/>
    <w:basedOn w:val="Standaardalinea-lettertype"/>
    <w:link w:val="Kop2"/>
    <w:uiPriority w:val="9"/>
    <w:rsid w:val="008B4470"/>
  </w:style>
  <w:style w:type="character" w:customStyle="1" w:styleId="Kop9Char">
    <w:name w:val="Kop 9 Char"/>
    <w:basedOn w:val="Standaardalinea-lettertype"/>
    <w:link w:val="Kop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B4470"/>
    <w:rPr>
      <w:rFonts w:ascii="Segoe UI" w:hAnsi="Segoe UI" w:cs="Segoe UI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8B4470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8B4470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B4470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B4470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B447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B4470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B4470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8B4470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B4470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B4470"/>
    <w:rPr>
      <w:rFonts w:ascii="Consolas" w:hAnsi="Consolas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8B4470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8B4470"/>
    <w:rPr>
      <w:rFonts w:ascii="Consolas" w:hAnsi="Consolas"/>
      <w:szCs w:val="21"/>
    </w:rPr>
  </w:style>
  <w:style w:type="paragraph" w:styleId="Koptekst">
    <w:name w:val="header"/>
    <w:basedOn w:val="Standaard"/>
    <w:link w:val="KoptekstChar"/>
    <w:uiPriority w:val="99"/>
    <w:qFormat/>
    <w:rsid w:val="00C55AE2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55AE2"/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C55AE2"/>
    <w:rPr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55AE2"/>
    <w:rPr>
      <w:i/>
      <w:iCs/>
      <w:color w:val="1F4E79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ktekst">
    <w:name w:val="Block Text"/>
    <w:basedOn w:val="Standaard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ar\AppData\Roaming\Microsoft\Templates\Plan%20voor%20een%20kort%20opst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532D9D5BCB4862AC55501594061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3E8E2A-2493-4D97-93D3-274B387AC3F7}"/>
      </w:docPartPr>
      <w:docPartBody>
        <w:p w:rsidR="00000000" w:rsidRDefault="00CA6286">
          <w:pPr>
            <w:pStyle w:val="73532D9D5BCB4862AC555015940616D0"/>
          </w:pPr>
          <w:r>
            <w:rPr>
              <w:lang w:bidi="nl-NL"/>
            </w:rPr>
            <w:t>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3532D9D5BCB4862AC555015940616D0">
    <w:name w:val="73532D9D5BCB4862AC555015940616D0"/>
  </w:style>
  <w:style w:type="paragraph" w:customStyle="1" w:styleId="0EDCEA7D6B784AADB6FEC618708DFC26">
    <w:name w:val="0EDCEA7D6B784AADB6FEC618708DFC26"/>
  </w:style>
  <w:style w:type="paragraph" w:customStyle="1" w:styleId="210418625E064AAAAFFE446484A461CE">
    <w:name w:val="210418625E064AAAAFFE446484A461CE"/>
  </w:style>
  <w:style w:type="paragraph" w:customStyle="1" w:styleId="3B3FB0516CAE4053A0BE3524D5767D21">
    <w:name w:val="3B3FB0516CAE4053A0BE3524D5767D21"/>
  </w:style>
  <w:style w:type="paragraph" w:customStyle="1" w:styleId="E33F2BD383514100A48553A994638F66">
    <w:name w:val="E33F2BD383514100A48553A994638F66"/>
  </w:style>
  <w:style w:type="paragraph" w:customStyle="1" w:styleId="0EAC53F342644896AD53321CA22A93BD">
    <w:name w:val="0EAC53F342644896AD53321CA22A93BD"/>
  </w:style>
  <w:style w:type="paragraph" w:customStyle="1" w:styleId="08D6013E9AA44D3BAF2EE9F88C1CD75F">
    <w:name w:val="08D6013E9AA44D3BAF2EE9F88C1CD75F"/>
  </w:style>
  <w:style w:type="paragraph" w:customStyle="1" w:styleId="8A27F011EB1A4EE9BAEEECD4B37AE1A6">
    <w:name w:val="8A27F011EB1A4EE9BAEEECD4B37AE1A6"/>
  </w:style>
  <w:style w:type="paragraph" w:customStyle="1" w:styleId="40DA62B52F27432C81B7EB3BFEB4108F">
    <w:name w:val="40DA62B52F27432C81B7EB3BFEB4108F"/>
  </w:style>
  <w:style w:type="paragraph" w:customStyle="1" w:styleId="575F7B296D7D4DC1964ACF9091D814CF">
    <w:name w:val="575F7B296D7D4DC1964ACF9091D814CF"/>
  </w:style>
  <w:style w:type="paragraph" w:customStyle="1" w:styleId="DDAF2A468F714FC796197D16EC4FE1B9">
    <w:name w:val="DDAF2A468F714FC796197D16EC4FE1B9"/>
  </w:style>
  <w:style w:type="paragraph" w:customStyle="1" w:styleId="2DCC824F2CB346EEB1CC06E1FCD30CF3">
    <w:name w:val="2DCC824F2CB346EEB1CC06E1FCD30CF3"/>
  </w:style>
  <w:style w:type="paragraph" w:customStyle="1" w:styleId="0FFD935A50134103AA88B836C3AAF2D9">
    <w:name w:val="0FFD935A50134103AA88B836C3AAF2D9"/>
  </w:style>
  <w:style w:type="paragraph" w:customStyle="1" w:styleId="BFD2955B2FEC40658CD44C2542B95568">
    <w:name w:val="BFD2955B2FEC40658CD44C2542B95568"/>
  </w:style>
  <w:style w:type="paragraph" w:customStyle="1" w:styleId="F28D745D368248E7BE175212A86E1054">
    <w:name w:val="F28D745D368248E7BE175212A86E1054"/>
  </w:style>
  <w:style w:type="paragraph" w:customStyle="1" w:styleId="1F84E7FDFD8146C89DC755E0499CCDD0">
    <w:name w:val="1F84E7FDFD8146C89DC755E0499CCDD0"/>
  </w:style>
  <w:style w:type="paragraph" w:customStyle="1" w:styleId="486FC63752F5491486E840B2C977BAF3">
    <w:name w:val="486FC63752F5491486E840B2C977BAF3"/>
  </w:style>
  <w:style w:type="paragraph" w:customStyle="1" w:styleId="D75C277967A84BECAA3132DBD98644E6">
    <w:name w:val="D75C277967A84BECAA3132DBD98644E6"/>
  </w:style>
  <w:style w:type="paragraph" w:customStyle="1" w:styleId="149D2A8C4F304C6185CA58E74634D9E8">
    <w:name w:val="149D2A8C4F304C6185CA58E74634D9E8"/>
  </w:style>
  <w:style w:type="paragraph" w:customStyle="1" w:styleId="1C6DFB02FC3B41C5825BE85004C29AC1">
    <w:name w:val="1C6DFB02FC3B41C5825BE85004C29AC1"/>
  </w:style>
  <w:style w:type="paragraph" w:customStyle="1" w:styleId="B94B7C8C4809436C8B8BD0C5AB98CE55">
    <w:name w:val="B94B7C8C4809436C8B8BD0C5AB98CE55"/>
  </w:style>
  <w:style w:type="paragraph" w:customStyle="1" w:styleId="A377BCAFF03F41D0A7CD126ADA8F1A9F">
    <w:name w:val="A377BCAFF03F41D0A7CD126ADA8F1A9F"/>
  </w:style>
  <w:style w:type="paragraph" w:customStyle="1" w:styleId="751E2B0D1C68446F9CE27E4CB9C376BD">
    <w:name w:val="751E2B0D1C68446F9CE27E4CB9C376BD"/>
  </w:style>
  <w:style w:type="paragraph" w:customStyle="1" w:styleId="B124919A3D614C22B6C42C2A782D1580">
    <w:name w:val="B124919A3D614C22B6C42C2A782D1580"/>
  </w:style>
  <w:style w:type="paragraph" w:customStyle="1" w:styleId="51679D67106A48A9B31647CEFA24B3CE">
    <w:name w:val="51679D67106A48A9B31647CEFA24B3CE"/>
  </w:style>
  <w:style w:type="paragraph" w:customStyle="1" w:styleId="BFE8219324C646C8B73D0D36E6805F01">
    <w:name w:val="BFE8219324C646C8B73D0D36E6805F01"/>
  </w:style>
  <w:style w:type="paragraph" w:customStyle="1" w:styleId="66E87E36771E4E629762F47205F1A755">
    <w:name w:val="66E87E36771E4E629762F47205F1A755"/>
  </w:style>
  <w:style w:type="paragraph" w:customStyle="1" w:styleId="D9DA3A976D1844A1BF45146BB5C7F1E5">
    <w:name w:val="D9DA3A976D1844A1BF45146BB5C7F1E5"/>
  </w:style>
  <w:style w:type="paragraph" w:customStyle="1" w:styleId="7D1583F7C18A4B1AA55709711B32B6C5">
    <w:name w:val="7D1583F7C18A4B1AA55709711B32B6C5"/>
  </w:style>
  <w:style w:type="paragraph" w:customStyle="1" w:styleId="C3F36ED498D24659A7B1E93E929AB9B3">
    <w:name w:val="C3F36ED498D24659A7B1E93E929AB9B3"/>
  </w:style>
  <w:style w:type="paragraph" w:customStyle="1" w:styleId="C360E201E07A49F2B20ECA56398D4405">
    <w:name w:val="C360E201E07A49F2B20ECA56398D4405"/>
  </w:style>
  <w:style w:type="paragraph" w:customStyle="1" w:styleId="E059E0F77B5A4C71A5B679B2810B7006">
    <w:name w:val="E059E0F77B5A4C71A5B679B2810B7006"/>
  </w:style>
  <w:style w:type="paragraph" w:customStyle="1" w:styleId="0BE2379B0B694826814F7E366ED86472">
    <w:name w:val="0BE2379B0B694826814F7E366ED86472"/>
  </w:style>
  <w:style w:type="paragraph" w:customStyle="1" w:styleId="6253568F30DF4F048B6B6D2B67E03A39">
    <w:name w:val="6253568F30DF4F048B6B6D2B67E03A39"/>
  </w:style>
  <w:style w:type="paragraph" w:customStyle="1" w:styleId="0CFD94E465B64F3CBC6166E034677838">
    <w:name w:val="0CFD94E465B64F3CBC6166E034677838"/>
  </w:style>
  <w:style w:type="paragraph" w:customStyle="1" w:styleId="89C0B279244C4DBAA0EFEDCFE06A5ACF">
    <w:name w:val="89C0B279244C4DBAA0EFEDCFE06A5ACF"/>
  </w:style>
  <w:style w:type="paragraph" w:customStyle="1" w:styleId="290683A8545E4043A2898191295FFA5D">
    <w:name w:val="290683A8545E4043A2898191295FFA5D"/>
  </w:style>
  <w:style w:type="paragraph" w:customStyle="1" w:styleId="8679C3365D0C47088874BC5462CBCC4D">
    <w:name w:val="8679C3365D0C47088874BC5462CBCC4D"/>
  </w:style>
  <w:style w:type="paragraph" w:customStyle="1" w:styleId="A29C2890F6BE4FAD986B59161E8FC2E1">
    <w:name w:val="A29C2890F6BE4FAD986B59161E8FC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1A1F3C9-ED13-4BE7-BB40-249447F4581D}">
  <ds:schemaRefs>
    <ds:schemaRef ds:uri="http://purl.org/dc/elements/1.1/"/>
    <ds:schemaRef ds:uri="4873beb7-5857-4685-be1f-d57550cc96cc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voor een kort opstel</Template>
  <TotalTime>11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Tweede project</dc:title>
  <dc:creator>ian hartog</dc:creator>
  <cp:lastModifiedBy>ian hartog</cp:lastModifiedBy>
  <cp:revision>1</cp:revision>
  <dcterms:created xsi:type="dcterms:W3CDTF">2018-11-27T17:52:00Z</dcterms:created>
  <dcterms:modified xsi:type="dcterms:W3CDTF">2018-11-27T18:03:00Z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